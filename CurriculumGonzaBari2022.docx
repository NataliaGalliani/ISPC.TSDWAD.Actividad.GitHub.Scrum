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59649E" w:rsidRDefault="00BC4DFB" w:rsidP="00BC4DFB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828800" cy="2393177"/>
                  <wp:effectExtent l="0" t="0" r="0" b="7620"/>
                  <wp:docPr id="5" name="Imagen 5" descr="C:\Users\Adrian\Downloads\IMG-20220523-WA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rian\Downloads\IMG-20220523-WA0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219" cy="240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59649E" w:rsidRDefault="002A6181" w:rsidP="001B2ABD">
            <w:pPr>
              <w:pStyle w:val="Ttulo"/>
            </w:pPr>
            <w:r>
              <w:t>GONZALO DARIO NAIEF</w:t>
            </w:r>
          </w:p>
          <w:p w:rsidR="001B2ABD" w:rsidRPr="0059649E" w:rsidRDefault="001B2ABD" w:rsidP="002A6181">
            <w:pPr>
              <w:pStyle w:val="Subttulo"/>
            </w:pPr>
          </w:p>
        </w:tc>
      </w:tr>
      <w:tr w:rsidR="001B2ABD" w:rsidRPr="0059649E" w:rsidTr="001B2ABD">
        <w:tc>
          <w:tcPr>
            <w:tcW w:w="3600" w:type="dxa"/>
          </w:tcPr>
          <w:sdt>
            <w:sdtPr>
              <w:id w:val="-1711873194"/>
              <w:placeholder>
                <w:docPart w:val="3336CA15C754406992A3DF905365A85E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:rsidR="00F31612" w:rsidRPr="00F31612" w:rsidRDefault="0063585B" w:rsidP="00F31612">
            <w:pPr>
              <w:pStyle w:val="NormalWeb"/>
              <w:rPr>
                <w:rFonts w:eastAsia="Times New Roman"/>
                <w:lang w:val="es-AR" w:eastAsia="es-AR"/>
              </w:rPr>
            </w:pPr>
            <w:sdt>
              <w:sdtPr>
                <w:id w:val="355866036"/>
                <w:placeholder>
                  <w:docPart w:val="361BA54D017D47DDA7354F1BA0F62C6D"/>
                </w:placeholder>
                <w:temporary/>
                <w15:appearance w15:val="hidden"/>
              </w:sdtPr>
              <w:sdtEndPr>
                <w:rPr>
                  <w:rFonts w:ascii="Arial" w:eastAsia="Times New Roman" w:hAnsi="Arial" w:cs="Arial"/>
                  <w:color w:val="000000"/>
                  <w:sz w:val="22"/>
                  <w:szCs w:val="22"/>
                  <w:lang w:val="es-AR" w:eastAsia="es-AR"/>
                </w:rPr>
              </w:sdtEndPr>
              <w:sdtContent/>
            </w:sdt>
            <w:r w:rsidR="00F31612" w:rsidRPr="00F3161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AR"/>
              </w:rPr>
              <w:t>Me considero una persona en constante crecimiento profesional que ansía extender sus relaciones interpersonales en su ámbito laboral. Poseo experiencia tr</w:t>
            </w:r>
            <w:r w:rsidR="00A7525E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AR"/>
              </w:rPr>
              <w:t xml:space="preserve">abajando en atención al cliente, ventas y </w:t>
            </w:r>
            <w:proofErr w:type="spellStart"/>
            <w:r w:rsidR="00A7525E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AR"/>
              </w:rPr>
              <w:t>backoffice</w:t>
            </w:r>
            <w:proofErr w:type="spellEnd"/>
            <w:r w:rsidR="00F31612" w:rsidRPr="00F3161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AR"/>
              </w:rPr>
              <w:t xml:space="preserve">. </w:t>
            </w:r>
            <w:r w:rsidR="00A7525E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AR"/>
              </w:rPr>
              <w:t xml:space="preserve">No tengo dificultades para adaptarme a nuevos grupos de trabajo </w:t>
            </w:r>
            <w:r w:rsidR="00F31612" w:rsidRPr="00F3161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AR"/>
              </w:rPr>
              <w:t xml:space="preserve">Siempre me esfuerzo por cumplir eficientemente todas las tareas </w:t>
            </w:r>
            <w:r w:rsidR="00A7525E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AR"/>
              </w:rPr>
              <w:t>que se me asignan con amabilidad</w:t>
            </w:r>
            <w:r w:rsidR="00F31612" w:rsidRPr="00F3161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AR"/>
              </w:rPr>
              <w:t xml:space="preserve"> predisposición</w:t>
            </w:r>
            <w:r w:rsidR="00A7525E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AR"/>
              </w:rPr>
              <w:t xml:space="preserve"> y respeto</w:t>
            </w:r>
            <w:r w:rsidR="00F31612" w:rsidRPr="00F3161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AR"/>
              </w:rPr>
              <w:t>.</w:t>
            </w:r>
            <w:r w:rsidR="00A7525E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AR"/>
              </w:rPr>
              <w:t xml:space="preserve"> </w:t>
            </w:r>
          </w:p>
          <w:p w:rsidR="00036450" w:rsidRPr="0059649E" w:rsidRDefault="00036450" w:rsidP="00036450"/>
          <w:sdt>
            <w:sdtPr>
              <w:id w:val="-1954003311"/>
              <w:placeholder>
                <w:docPart w:val="151A0FFAB5A54769A4D4D2B752A7D769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BFCFB96615C641F4B895419CDFC97C6F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:rsidR="004D3011" w:rsidRPr="0059649E" w:rsidRDefault="00F31612" w:rsidP="004D3011">
            <w:r>
              <w:t>3517616960</w:t>
            </w:r>
          </w:p>
          <w:p w:rsidR="004D3011" w:rsidRPr="0059649E" w:rsidRDefault="004D3011" w:rsidP="004D3011"/>
          <w:p w:rsidR="004D3011" w:rsidRDefault="00A7525E" w:rsidP="004D3011">
            <w:r>
              <w:t>DIRECCION:</w:t>
            </w:r>
          </w:p>
          <w:p w:rsidR="00A7525E" w:rsidRDefault="00A7525E" w:rsidP="004D3011">
            <w:r>
              <w:t>Mitre 1659 Bariloche</w:t>
            </w:r>
          </w:p>
          <w:p w:rsidR="00A7525E" w:rsidRPr="0059649E" w:rsidRDefault="00A7525E" w:rsidP="004D3011"/>
          <w:sdt>
            <w:sdtPr>
              <w:id w:val="-240260293"/>
              <w:placeholder>
                <w:docPart w:val="5CD7C4CE1A0E454D83AD2C8A2A4789B0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:rsidR="00036450" w:rsidRPr="009A09AC" w:rsidRDefault="00F31612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gonzalonaief@gmail.com</w:t>
            </w:r>
          </w:p>
          <w:p w:rsidR="004D3011" w:rsidRPr="0059649E" w:rsidRDefault="004D3011" w:rsidP="004D3011"/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C56CC0112FE4CFE9BD531151301C3B4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:rsidR="00036450" w:rsidRPr="0059649E" w:rsidRDefault="008043F0" w:rsidP="00B359E4">
            <w:pPr>
              <w:pStyle w:val="Ttulo4"/>
            </w:pPr>
            <w:r>
              <w:t>Colegio Ejercito Argentino</w:t>
            </w:r>
          </w:p>
          <w:p w:rsidR="00036450" w:rsidRPr="0059649E" w:rsidRDefault="008043F0" w:rsidP="00B359E4">
            <w:pPr>
              <w:pStyle w:val="Fecha"/>
            </w:pPr>
            <w:proofErr w:type="spellStart"/>
            <w:r>
              <w:rPr>
                <w:lang w:bidi="es-ES"/>
              </w:rPr>
              <w:t>Educacion</w:t>
            </w:r>
            <w:proofErr w:type="spellEnd"/>
            <w:r>
              <w:rPr>
                <w:lang w:bidi="es-ES"/>
              </w:rPr>
              <w:t xml:space="preserve"> primaria Finalizado</w:t>
            </w:r>
          </w:p>
          <w:p w:rsidR="00036450" w:rsidRPr="0059649E" w:rsidRDefault="00036450" w:rsidP="004142CD"/>
          <w:p w:rsidR="00036450" w:rsidRPr="0059649E" w:rsidRDefault="008043F0" w:rsidP="00B359E4">
            <w:pPr>
              <w:pStyle w:val="Ttulo4"/>
            </w:pPr>
            <w:proofErr w:type="spellStart"/>
            <w:r>
              <w:t>Dr</w:t>
            </w:r>
            <w:proofErr w:type="spellEnd"/>
            <w:r>
              <w:t xml:space="preserve"> Alfredo Palacios</w:t>
            </w:r>
          </w:p>
          <w:p w:rsidR="00036450" w:rsidRDefault="008043F0" w:rsidP="00B359E4">
            <w:pPr>
              <w:pStyle w:val="Fecha"/>
              <w:rPr>
                <w:lang w:bidi="es-ES"/>
              </w:rPr>
            </w:pPr>
            <w:proofErr w:type="spellStart"/>
            <w:r>
              <w:rPr>
                <w:lang w:bidi="es-ES"/>
              </w:rPr>
              <w:t>Educacion</w:t>
            </w:r>
            <w:proofErr w:type="spellEnd"/>
            <w:r>
              <w:rPr>
                <w:lang w:bidi="es-ES"/>
              </w:rPr>
              <w:t xml:space="preserve"> secundaria Finalizado</w:t>
            </w:r>
          </w:p>
          <w:p w:rsidR="007609F2" w:rsidRDefault="007609F2" w:rsidP="007609F2">
            <w:pPr>
              <w:rPr>
                <w:lang w:bidi="es-ES"/>
              </w:rPr>
            </w:pPr>
          </w:p>
          <w:p w:rsidR="007609F2" w:rsidRPr="007609F2" w:rsidRDefault="007609F2" w:rsidP="007609F2">
            <w:pPr>
              <w:rPr>
                <w:b/>
                <w:lang w:bidi="es-ES"/>
              </w:rPr>
            </w:pPr>
            <w:r w:rsidRPr="007609F2">
              <w:rPr>
                <w:b/>
                <w:lang w:bidi="es-ES"/>
              </w:rPr>
              <w:t xml:space="preserve">Instituto </w:t>
            </w:r>
            <w:proofErr w:type="spellStart"/>
            <w:r w:rsidRPr="007609F2">
              <w:rPr>
                <w:b/>
                <w:lang w:bidi="es-ES"/>
              </w:rPr>
              <w:t>gastronomico</w:t>
            </w:r>
            <w:proofErr w:type="spellEnd"/>
            <w:r w:rsidRPr="007609F2">
              <w:rPr>
                <w:b/>
                <w:lang w:bidi="es-ES"/>
              </w:rPr>
              <w:t xml:space="preserve"> Mariano Moreno </w:t>
            </w:r>
          </w:p>
          <w:p w:rsidR="007609F2" w:rsidRPr="007609F2" w:rsidRDefault="007609F2" w:rsidP="007609F2">
            <w:pPr>
              <w:rPr>
                <w:lang w:bidi="es-ES"/>
              </w:rPr>
            </w:pPr>
            <w:r>
              <w:rPr>
                <w:lang w:bidi="es-ES"/>
              </w:rPr>
              <w:t xml:space="preserve">Profesional </w:t>
            </w:r>
            <w:proofErr w:type="spellStart"/>
            <w:r>
              <w:rPr>
                <w:lang w:bidi="es-ES"/>
              </w:rPr>
              <w:t>gastronomico</w:t>
            </w:r>
            <w:proofErr w:type="spellEnd"/>
            <w:r>
              <w:rPr>
                <w:lang w:bidi="es-ES"/>
              </w:rPr>
              <w:t xml:space="preserve"> </w:t>
            </w:r>
            <w:r w:rsidR="00A7525E">
              <w:rPr>
                <w:lang w:bidi="es-ES"/>
              </w:rPr>
              <w:t>Incompleto.</w:t>
            </w:r>
          </w:p>
          <w:p w:rsidR="008043F0" w:rsidRDefault="008043F0" w:rsidP="001424E5"/>
          <w:p w:rsidR="008043F0" w:rsidRPr="008043F0" w:rsidRDefault="008043F0" w:rsidP="008043F0">
            <w:pPr>
              <w:pStyle w:val="Ttulo4"/>
              <w:rPr>
                <w:b w:val="0"/>
              </w:rPr>
            </w:pPr>
            <w:r>
              <w:t>ISPC</w:t>
            </w:r>
          </w:p>
          <w:p w:rsidR="001424E5" w:rsidRPr="008043F0" w:rsidRDefault="008043F0" w:rsidP="008043F0">
            <w:pPr>
              <w:pStyle w:val="Ttulo4"/>
              <w:rPr>
                <w:b w:val="0"/>
                <w:lang w:bidi="es-ES"/>
              </w:rPr>
            </w:pPr>
            <w:r>
              <w:rPr>
                <w:b w:val="0"/>
                <w:lang w:bidi="es-ES"/>
              </w:rPr>
              <w:t>Tecnicatura en Diseño de paginas web y aplicaciones digitales (En curso)</w:t>
            </w:r>
          </w:p>
          <w:p w:rsidR="008043F0" w:rsidRPr="008043F0" w:rsidRDefault="008043F0" w:rsidP="008043F0">
            <w:pPr>
              <w:rPr>
                <w:lang w:bidi="es-ES"/>
              </w:rPr>
            </w:pPr>
          </w:p>
          <w:p w:rsidR="004142CD" w:rsidRPr="0059649E" w:rsidRDefault="004142CD" w:rsidP="00036450"/>
          <w:sdt>
            <w:sdtPr>
              <w:id w:val="1001553383"/>
              <w:placeholder>
                <w:docPart w:val="38FA963D335B466DB95B406CD4FD92F4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:rsidR="00F31612" w:rsidRDefault="00F31612" w:rsidP="00F31612">
            <w:pPr>
              <w:pStyle w:val="Ttulo4"/>
            </w:pPr>
            <w:r>
              <w:t xml:space="preserve">Hospital </w:t>
            </w:r>
            <w:proofErr w:type="spellStart"/>
            <w:r>
              <w:t>Italino</w:t>
            </w:r>
            <w:proofErr w:type="spellEnd"/>
            <w:r>
              <w:t xml:space="preserve"> </w:t>
            </w:r>
            <w:proofErr w:type="spellStart"/>
            <w:r>
              <w:t>Ariston</w:t>
            </w:r>
            <w:proofErr w:type="spellEnd"/>
            <w:r>
              <w:t xml:space="preserve"> salud.</w:t>
            </w:r>
          </w:p>
          <w:p w:rsidR="00D12283" w:rsidRDefault="00D12283" w:rsidP="00D12283">
            <w:pPr>
              <w:pStyle w:val="Ttulo4"/>
            </w:pPr>
            <w:r>
              <w:t>02/2017 - 03/2019</w:t>
            </w:r>
          </w:p>
          <w:p w:rsidR="00036450" w:rsidRPr="0059649E" w:rsidRDefault="00D12283" w:rsidP="00D12283">
            <w:pPr>
              <w:pStyle w:val="Ttulo4"/>
            </w:pPr>
            <w:proofErr w:type="spellStart"/>
            <w:r>
              <w:rPr>
                <w:b w:val="0"/>
              </w:rPr>
              <w:t>A</w:t>
            </w:r>
            <w:r w:rsidR="00A7525E">
              <w:rPr>
                <w:b w:val="0"/>
              </w:rPr>
              <w:t>tencion</w:t>
            </w:r>
            <w:proofErr w:type="spellEnd"/>
            <w:r w:rsidR="00A7525E">
              <w:rPr>
                <w:b w:val="0"/>
              </w:rPr>
              <w:t xml:space="preserve"> al cliente – </w:t>
            </w:r>
            <w:proofErr w:type="spellStart"/>
            <w:r w:rsidR="00A7525E">
              <w:rPr>
                <w:b w:val="0"/>
              </w:rPr>
              <w:t>backoffice</w:t>
            </w:r>
            <w:proofErr w:type="spellEnd"/>
            <w:r w:rsidR="00A7525E">
              <w:rPr>
                <w:b w:val="0"/>
              </w:rPr>
              <w:t xml:space="preserve"> - ventas</w:t>
            </w:r>
          </w:p>
          <w:p w:rsidR="004D3011" w:rsidRPr="0059649E" w:rsidRDefault="004D3011" w:rsidP="00036450"/>
          <w:p w:rsidR="004D3011" w:rsidRPr="0059649E" w:rsidRDefault="00A7525E" w:rsidP="00B359E4">
            <w:pPr>
              <w:pStyle w:val="Ttulo4"/>
              <w:rPr>
                <w:bCs/>
              </w:rPr>
            </w:pPr>
            <w:proofErr w:type="spellStart"/>
            <w:r>
              <w:t>Gruas</w:t>
            </w:r>
            <w:proofErr w:type="spellEnd"/>
            <w:r>
              <w:t xml:space="preserve"> </w:t>
            </w:r>
            <w:r w:rsidR="00D12283">
              <w:t>S.O.S Red de Asistencias</w:t>
            </w:r>
            <w:r>
              <w:t xml:space="preserve"> </w:t>
            </w:r>
          </w:p>
          <w:p w:rsidR="004D3011" w:rsidRPr="00E006D3" w:rsidRDefault="00E006D3" w:rsidP="00B359E4">
            <w:pPr>
              <w:pStyle w:val="Fecha"/>
              <w:rPr>
                <w:b/>
              </w:rPr>
            </w:pPr>
            <w:r w:rsidRPr="00E006D3">
              <w:rPr>
                <w:b/>
              </w:rPr>
              <w:t>09/2020 – Actualidad.</w:t>
            </w:r>
          </w:p>
          <w:p w:rsidR="004D3011" w:rsidRPr="0059649E" w:rsidRDefault="00E006D3" w:rsidP="004D3011">
            <w:proofErr w:type="spellStart"/>
            <w:r>
              <w:t>Atencion</w:t>
            </w:r>
            <w:proofErr w:type="spellEnd"/>
            <w:r>
              <w:t xml:space="preserve"> al </w:t>
            </w:r>
            <w:proofErr w:type="spellStart"/>
            <w:r>
              <w:t>clte</w:t>
            </w:r>
            <w:proofErr w:type="spellEnd"/>
            <w:r>
              <w:t xml:space="preserve"> – </w:t>
            </w:r>
            <w:proofErr w:type="spellStart"/>
            <w:r w:rsidR="00A7525E">
              <w:t>Logistica</w:t>
            </w:r>
            <w:proofErr w:type="spellEnd"/>
          </w:p>
          <w:p w:rsidR="004D3011" w:rsidRPr="007609F2" w:rsidRDefault="00036450" w:rsidP="007609F2">
            <w:pPr>
              <w:pStyle w:val="Ttulo4"/>
              <w:rPr>
                <w:bCs/>
              </w:rPr>
            </w:pPr>
            <w:r w:rsidRPr="0059649E">
              <w:rPr>
                <w:lang w:bidi="es-ES"/>
              </w:rPr>
              <w:t xml:space="preserve"> </w:t>
            </w:r>
          </w:p>
          <w:p w:rsidR="004D3011" w:rsidRPr="0059649E" w:rsidRDefault="004D3011" w:rsidP="00036450"/>
          <w:p w:rsidR="00036450" w:rsidRPr="0059649E" w:rsidRDefault="00E006D3" w:rsidP="00036450">
            <w:pPr>
              <w:pStyle w:val="Ttulo2"/>
            </w:pPr>
            <w:r>
              <w:t>Educacion informal</w:t>
            </w:r>
          </w:p>
          <w:p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</w:tr>
    </w:tbl>
    <w:p w:rsidR="00E006D3" w:rsidRPr="00E006D3" w:rsidRDefault="00E006D3" w:rsidP="00E006D3">
      <w:pPr>
        <w:pStyle w:val="NormalWeb"/>
        <w:rPr>
          <w:rFonts w:eastAsia="Times New Roman"/>
          <w:lang w:val="es-AR" w:eastAsia="es-AR"/>
        </w:rPr>
      </w:pPr>
      <w:r>
        <w:tab/>
        <w:t xml:space="preserve">                                                              </w:t>
      </w:r>
      <w:r w:rsidR="00BC4DFB">
        <w:rPr>
          <w:rFonts w:ascii="Arial" w:eastAsia="Times New Roman" w:hAnsi="Arial" w:cs="Arial"/>
          <w:color w:val="000000"/>
          <w:sz w:val="22"/>
          <w:lang w:val="es-AR" w:eastAsia="es-AR"/>
        </w:rPr>
        <w:t>Operador de pc</w:t>
      </w:r>
      <w:r w:rsidRPr="00E006D3"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(nivel </w:t>
      </w:r>
      <w:r w:rsidR="00BC4DFB">
        <w:rPr>
          <w:rFonts w:ascii="Arial" w:eastAsia="Times New Roman" w:hAnsi="Arial" w:cs="Arial"/>
          <w:color w:val="000000"/>
          <w:sz w:val="22"/>
          <w:lang w:val="es-AR" w:eastAsia="es-AR"/>
        </w:rPr>
        <w:t>intermedio</w:t>
      </w:r>
      <w:r w:rsidRPr="00E006D3">
        <w:rPr>
          <w:rFonts w:ascii="Arial" w:eastAsia="Times New Roman" w:hAnsi="Arial" w:cs="Arial"/>
          <w:color w:val="000000"/>
          <w:sz w:val="22"/>
          <w:lang w:val="es-AR" w:eastAsia="es-AR"/>
        </w:rPr>
        <w:t>)</w:t>
      </w:r>
    </w:p>
    <w:p w:rsidR="00E006D3" w:rsidRPr="00E006D3" w:rsidRDefault="00E006D3" w:rsidP="00E006D3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                                                                        </w:t>
      </w:r>
      <w:r w:rsidR="00BC4DFB">
        <w:rPr>
          <w:rFonts w:ascii="Arial" w:eastAsia="Times New Roman" w:hAnsi="Arial" w:cs="Arial"/>
          <w:color w:val="000000"/>
          <w:sz w:val="22"/>
          <w:lang w:val="es-AR" w:eastAsia="es-AR"/>
        </w:rPr>
        <w:t>Sistemas operativos, W</w:t>
      </w:r>
      <w:r w:rsidR="00074539">
        <w:rPr>
          <w:rFonts w:ascii="Arial" w:eastAsia="Times New Roman" w:hAnsi="Arial" w:cs="Arial"/>
          <w:color w:val="000000"/>
          <w:sz w:val="22"/>
          <w:lang w:val="es-AR" w:eastAsia="es-AR"/>
        </w:rPr>
        <w:t>indows</w:t>
      </w:r>
      <w:r w:rsidR="00BC4DFB"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</w:t>
      </w:r>
    </w:p>
    <w:p w:rsidR="00E006D3" w:rsidRPr="00E006D3" w:rsidRDefault="00E006D3" w:rsidP="00E006D3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006D3">
        <w:rPr>
          <w:rFonts w:ascii="Arial" w:eastAsia="Times New Roman" w:hAnsi="Arial" w:cs="Arial"/>
          <w:color w:val="000000"/>
          <w:sz w:val="22"/>
          <w:lang w:val="es-AR" w:eastAsia="es-AR"/>
        </w:rPr>
        <w:t> </w:t>
      </w:r>
      <w:r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                                                                       </w:t>
      </w:r>
      <w:r w:rsidR="00BC4DFB">
        <w:rPr>
          <w:rFonts w:ascii="Arial" w:eastAsia="Times New Roman" w:hAnsi="Arial" w:cs="Arial"/>
          <w:color w:val="000000"/>
          <w:sz w:val="22"/>
          <w:lang w:val="es-AR" w:eastAsia="es-AR"/>
        </w:rPr>
        <w:t>Paquete Office</w:t>
      </w:r>
      <w:r w:rsidRPr="00E006D3"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(nivel</w:t>
      </w:r>
      <w:r w:rsidR="00BC4DFB"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intermedio</w:t>
      </w:r>
      <w:r w:rsidRPr="00E006D3">
        <w:rPr>
          <w:rFonts w:ascii="Arial" w:eastAsia="Times New Roman" w:hAnsi="Arial" w:cs="Arial"/>
          <w:color w:val="000000"/>
          <w:sz w:val="22"/>
          <w:lang w:val="es-AR" w:eastAsia="es-AR"/>
        </w:rPr>
        <w:t>)</w:t>
      </w:r>
    </w:p>
    <w:p w:rsidR="007609F2" w:rsidRPr="007609F2" w:rsidRDefault="00E006D3" w:rsidP="007609F2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                                                                       </w:t>
      </w:r>
      <w:r w:rsidR="00BC4DFB">
        <w:rPr>
          <w:rFonts w:ascii="Arial" w:eastAsia="Times New Roman" w:hAnsi="Arial" w:cs="Arial"/>
          <w:color w:val="000000"/>
          <w:sz w:val="22"/>
          <w:lang w:val="es-AR" w:eastAsia="es-AR"/>
        </w:rPr>
        <w:t> </w:t>
      </w:r>
      <w:proofErr w:type="spellStart"/>
      <w:r w:rsidR="00BC4DFB">
        <w:rPr>
          <w:rFonts w:ascii="Arial" w:eastAsia="Times New Roman" w:hAnsi="Arial" w:cs="Arial"/>
          <w:color w:val="000000"/>
          <w:sz w:val="22"/>
          <w:lang w:val="es-AR" w:eastAsia="es-AR"/>
        </w:rPr>
        <w:t>Reparacion</w:t>
      </w:r>
      <w:proofErr w:type="spellEnd"/>
      <w:r w:rsidR="00BC4DFB"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de pc</w:t>
      </w:r>
      <w:r w:rsidR="007609F2" w:rsidRPr="007609F2"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(nivel intermedio)</w:t>
      </w:r>
    </w:p>
    <w:p w:rsidR="00A7525E" w:rsidRDefault="007609F2" w:rsidP="007609F2">
      <w:pPr>
        <w:rPr>
          <w:rFonts w:ascii="Arial" w:eastAsia="Times New Roman" w:hAnsi="Arial" w:cs="Arial"/>
          <w:color w:val="000000"/>
          <w:sz w:val="22"/>
          <w:lang w:val="es-AR" w:eastAsia="es-AR"/>
        </w:rPr>
      </w:pPr>
      <w:r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                                                                        </w:t>
      </w:r>
      <w:r w:rsidR="00BC4DFB">
        <w:rPr>
          <w:rFonts w:ascii="Arial" w:eastAsia="Times New Roman" w:hAnsi="Arial" w:cs="Arial"/>
          <w:color w:val="000000"/>
          <w:sz w:val="22"/>
          <w:lang w:val="es-AR" w:eastAsia="es-AR"/>
        </w:rPr>
        <w:t>S</w:t>
      </w:r>
      <w:r w:rsidRPr="007609F2">
        <w:rPr>
          <w:rFonts w:ascii="Arial" w:eastAsia="Times New Roman" w:hAnsi="Arial" w:cs="Arial"/>
          <w:color w:val="000000"/>
          <w:sz w:val="22"/>
          <w:lang w:val="es-AR" w:eastAsia="es-AR"/>
        </w:rPr>
        <w:t>iste</w:t>
      </w:r>
      <w:r>
        <w:rPr>
          <w:rFonts w:ascii="Arial" w:eastAsia="Times New Roman" w:hAnsi="Arial" w:cs="Arial"/>
          <w:color w:val="000000"/>
          <w:sz w:val="22"/>
          <w:lang w:val="es-AR" w:eastAsia="es-AR"/>
        </w:rPr>
        <w:t>ma</w:t>
      </w:r>
      <w:r w:rsidR="00BC4DFB">
        <w:rPr>
          <w:rFonts w:ascii="Arial" w:eastAsia="Times New Roman" w:hAnsi="Arial" w:cs="Arial"/>
          <w:color w:val="000000"/>
          <w:sz w:val="22"/>
          <w:lang w:val="es-AR" w:eastAsia="es-AR"/>
        </w:rPr>
        <w:t>s operativos, mantenimiento</w:t>
      </w:r>
      <w:r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lang w:val="es-AR" w:eastAsia="es-AR"/>
        </w:rPr>
        <w:t>gral.</w:t>
      </w:r>
      <w:proofErr w:type="spellEnd"/>
      <w:r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</w:t>
      </w:r>
    </w:p>
    <w:p w:rsidR="00A7525E" w:rsidRDefault="00A7525E" w:rsidP="007609F2">
      <w:pPr>
        <w:rPr>
          <w:rFonts w:ascii="Arial" w:eastAsia="Times New Roman" w:hAnsi="Arial" w:cs="Arial"/>
          <w:color w:val="000000"/>
          <w:sz w:val="22"/>
          <w:lang w:val="es-AR" w:eastAsia="es-AR"/>
        </w:rPr>
      </w:pPr>
      <w:r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                                                                        Manejo de equipos de trabajo (Curso UTN)</w:t>
      </w:r>
    </w:p>
    <w:p w:rsidR="007609F2" w:rsidRPr="007609F2" w:rsidRDefault="00A7525E" w:rsidP="007609F2">
      <w:p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                                                                        C</w:t>
      </w:r>
      <w:r w:rsidR="00074539">
        <w:rPr>
          <w:rFonts w:ascii="Arial" w:eastAsia="Times New Roman" w:hAnsi="Arial" w:cs="Arial"/>
          <w:color w:val="000000"/>
          <w:sz w:val="22"/>
          <w:lang w:val="es-AR" w:eastAsia="es-AR"/>
        </w:rPr>
        <w:t>urso Ventas y manejo de estrategias (Curso UTN)</w:t>
      </w:r>
      <w:r w:rsidR="007609F2">
        <w:rPr>
          <w:rFonts w:ascii="Arial" w:eastAsia="Times New Roman" w:hAnsi="Arial" w:cs="Arial"/>
          <w:color w:val="000000"/>
          <w:sz w:val="22"/>
          <w:lang w:val="es-AR" w:eastAsia="es-AR"/>
        </w:rPr>
        <w:t xml:space="preserve">                                  </w:t>
      </w:r>
    </w:p>
    <w:p w:rsidR="00E006D3" w:rsidRPr="00E006D3" w:rsidRDefault="007609F2" w:rsidP="007609F2">
      <w:pPr>
        <w:ind w:left="43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BC4DFB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</w:p>
    <w:p w:rsidR="0043117B" w:rsidRPr="0059649E" w:rsidRDefault="0063585B" w:rsidP="00E006D3">
      <w:pPr>
        <w:tabs>
          <w:tab w:val="left" w:pos="491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1574" w:rsidRDefault="001B1574" w:rsidP="000C45FF">
      <w:r>
        <w:separator/>
      </w:r>
    </w:p>
  </w:endnote>
  <w:endnote w:type="continuationSeparator" w:id="0">
    <w:p w:rsidR="001B1574" w:rsidRDefault="001B157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1574" w:rsidRDefault="001B1574" w:rsidP="000C45FF">
      <w:r>
        <w:separator/>
      </w:r>
    </w:p>
  </w:footnote>
  <w:footnote w:type="continuationSeparator" w:id="0">
    <w:p w:rsidR="001B1574" w:rsidRDefault="001B157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Pr="0059649E" w:rsidRDefault="000C45FF">
    <w:pPr>
      <w:pStyle w:val="Encabezado"/>
    </w:pPr>
    <w:r w:rsidRPr="0059649E"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2015371">
    <w:abstractNumId w:val="10"/>
  </w:num>
  <w:num w:numId="2" w16cid:durableId="1128161198">
    <w:abstractNumId w:val="11"/>
  </w:num>
  <w:num w:numId="3" w16cid:durableId="1810660028">
    <w:abstractNumId w:val="8"/>
  </w:num>
  <w:num w:numId="4" w16cid:durableId="828400783">
    <w:abstractNumId w:val="3"/>
  </w:num>
  <w:num w:numId="5" w16cid:durableId="1046026231">
    <w:abstractNumId w:val="2"/>
  </w:num>
  <w:num w:numId="6" w16cid:durableId="2043090769">
    <w:abstractNumId w:val="1"/>
  </w:num>
  <w:num w:numId="7" w16cid:durableId="537008281">
    <w:abstractNumId w:val="0"/>
  </w:num>
  <w:num w:numId="8" w16cid:durableId="1721858553">
    <w:abstractNumId w:val="9"/>
  </w:num>
  <w:num w:numId="9" w16cid:durableId="1162232751">
    <w:abstractNumId w:val="7"/>
  </w:num>
  <w:num w:numId="10" w16cid:durableId="287972023">
    <w:abstractNumId w:val="6"/>
  </w:num>
  <w:num w:numId="11" w16cid:durableId="1365979157">
    <w:abstractNumId w:val="5"/>
  </w:num>
  <w:num w:numId="12" w16cid:durableId="581061768">
    <w:abstractNumId w:val="4"/>
  </w:num>
  <w:num w:numId="13" w16cid:durableId="7688880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81"/>
    <w:rsid w:val="00036450"/>
    <w:rsid w:val="00074539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1574"/>
    <w:rsid w:val="001B2ABD"/>
    <w:rsid w:val="001E0391"/>
    <w:rsid w:val="001E1759"/>
    <w:rsid w:val="001F1ECC"/>
    <w:rsid w:val="002400EB"/>
    <w:rsid w:val="002559EC"/>
    <w:rsid w:val="00256CF7"/>
    <w:rsid w:val="0026361D"/>
    <w:rsid w:val="00281FD5"/>
    <w:rsid w:val="002A6181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3585B"/>
    <w:rsid w:val="00646E75"/>
    <w:rsid w:val="006771D0"/>
    <w:rsid w:val="00715FCB"/>
    <w:rsid w:val="00743101"/>
    <w:rsid w:val="007609F2"/>
    <w:rsid w:val="007775E1"/>
    <w:rsid w:val="007867A0"/>
    <w:rsid w:val="007927F5"/>
    <w:rsid w:val="00802CA0"/>
    <w:rsid w:val="008043F0"/>
    <w:rsid w:val="009260CD"/>
    <w:rsid w:val="00952C25"/>
    <w:rsid w:val="009A09AC"/>
    <w:rsid w:val="009C7618"/>
    <w:rsid w:val="00A2118D"/>
    <w:rsid w:val="00A7525E"/>
    <w:rsid w:val="00AD76E2"/>
    <w:rsid w:val="00B20152"/>
    <w:rsid w:val="00B359E4"/>
    <w:rsid w:val="00B57D98"/>
    <w:rsid w:val="00B70850"/>
    <w:rsid w:val="00BC4DFB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12283"/>
    <w:rsid w:val="00D2522B"/>
    <w:rsid w:val="00D422DE"/>
    <w:rsid w:val="00D5459D"/>
    <w:rsid w:val="00DA1F4D"/>
    <w:rsid w:val="00DD172A"/>
    <w:rsid w:val="00E006D3"/>
    <w:rsid w:val="00E25A26"/>
    <w:rsid w:val="00E4381A"/>
    <w:rsid w:val="00E55D74"/>
    <w:rsid w:val="00EE4C8D"/>
    <w:rsid w:val="00F31612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EE4C8D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jpe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Plantillas\Curr&#237;culum%20v&#237;tae%20azul%20y%20gris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36CA15C754406992A3DF905365A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6A9BE-2F2C-41FC-BCCF-7E8000D947EE}"/>
      </w:docPartPr>
      <w:docPartBody>
        <w:p w:rsidR="00096108" w:rsidRDefault="00A54312">
          <w:pPr>
            <w:pStyle w:val="3336CA15C754406992A3DF905365A85E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361BA54D017D47DDA7354F1BA0F62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181AB-D090-4274-BF07-BEBADFEC928D}"/>
      </w:docPartPr>
      <w:docPartBody>
        <w:p w:rsidR="00081577" w:rsidRPr="0059649E" w:rsidRDefault="00A54312" w:rsidP="009260CD">
          <w:r w:rsidRPr="0059649E">
            <w:rPr>
              <w:lang w:bidi="es-ES"/>
            </w:rPr>
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</w:r>
        </w:p>
        <w:p w:rsidR="00081577" w:rsidRPr="0059649E" w:rsidRDefault="00C9202A" w:rsidP="009260CD"/>
        <w:p w:rsidR="00096108" w:rsidRDefault="00A54312">
          <w:pPr>
            <w:pStyle w:val="361BA54D017D47DDA7354F1BA0F62C6D"/>
          </w:pPr>
          <w:r w:rsidRPr="0059649E">
            <w:rPr>
              <w:lang w:bidi="es-ES"/>
            </w:rPr>
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</w:r>
        </w:p>
      </w:docPartBody>
    </w:docPart>
    <w:docPart>
      <w:docPartPr>
        <w:name w:val="151A0FFAB5A54769A4D4D2B752A7D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F5B18-7719-45D9-9340-E650AA9C64D6}"/>
      </w:docPartPr>
      <w:docPartBody>
        <w:p w:rsidR="00096108" w:rsidRDefault="00A54312">
          <w:pPr>
            <w:pStyle w:val="151A0FFAB5A54769A4D4D2B752A7D769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BFCFB96615C641F4B895419CDFC9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DFD2C-6891-470E-8D7B-74A7736422BE}"/>
      </w:docPartPr>
      <w:docPartBody>
        <w:p w:rsidR="00096108" w:rsidRDefault="00A54312">
          <w:pPr>
            <w:pStyle w:val="BFCFB96615C641F4B895419CDFC97C6F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5CD7C4CE1A0E454D83AD2C8A2A478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DA89B-C2CF-4AE6-9238-7E71FB394A8D}"/>
      </w:docPartPr>
      <w:docPartBody>
        <w:p w:rsidR="00096108" w:rsidRDefault="00A54312">
          <w:pPr>
            <w:pStyle w:val="5CD7C4CE1A0E454D83AD2C8A2A4789B0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1C56CC0112FE4CFE9BD531151301C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D6A10-8596-4082-BFD0-95E02089F845}"/>
      </w:docPartPr>
      <w:docPartBody>
        <w:p w:rsidR="00096108" w:rsidRDefault="00A54312">
          <w:pPr>
            <w:pStyle w:val="1C56CC0112FE4CFE9BD531151301C3B4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38FA963D335B466DB95B406CD4FD9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2F026-9507-4C8F-943F-6DADDCF425E6}"/>
      </w:docPartPr>
      <w:docPartBody>
        <w:p w:rsidR="00096108" w:rsidRDefault="00A54312">
          <w:pPr>
            <w:pStyle w:val="38FA963D335B466DB95B406CD4FD92F4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312"/>
    <w:rsid w:val="00096108"/>
    <w:rsid w:val="007E23E4"/>
    <w:rsid w:val="00A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336CA15C754406992A3DF905365A85E">
    <w:name w:val="3336CA15C754406992A3DF905365A85E"/>
  </w:style>
  <w:style w:type="paragraph" w:customStyle="1" w:styleId="361BA54D017D47DDA7354F1BA0F62C6D">
    <w:name w:val="361BA54D017D47DDA7354F1BA0F62C6D"/>
  </w:style>
  <w:style w:type="paragraph" w:customStyle="1" w:styleId="151A0FFAB5A54769A4D4D2B752A7D769">
    <w:name w:val="151A0FFAB5A54769A4D4D2B752A7D769"/>
  </w:style>
  <w:style w:type="paragraph" w:customStyle="1" w:styleId="BFCFB96615C641F4B895419CDFC97C6F">
    <w:name w:val="BFCFB96615C641F4B895419CDFC97C6F"/>
  </w:style>
  <w:style w:type="paragraph" w:customStyle="1" w:styleId="5CD7C4CE1A0E454D83AD2C8A2A4789B0">
    <w:name w:val="5CD7C4CE1A0E454D83AD2C8A2A4789B0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1C56CC0112FE4CFE9BD531151301C3B4">
    <w:name w:val="1C56CC0112FE4CFE9BD531151301C3B4"/>
  </w:style>
  <w:style w:type="paragraph" w:customStyle="1" w:styleId="38FA963D335B466DB95B406CD4FD92F4">
    <w:name w:val="38FA963D335B466DB95B406CD4FD92F4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Currículum%20vítae%20azul%20y%20gris.dotx</Template>
  <TotalTime>0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2022-06-08T04:35:00Z</dcterms:created>
  <dcterms:modified xsi:type="dcterms:W3CDTF">2022-06-08T04:35:00Z</dcterms:modified>
</cp:coreProperties>
</file>